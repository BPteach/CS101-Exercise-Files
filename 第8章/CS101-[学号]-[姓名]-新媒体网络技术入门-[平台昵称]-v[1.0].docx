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50E3B" w14:textId="77777777" w:rsidR="004657D4" w:rsidRPr="00CF549B" w:rsidRDefault="004657D4" w:rsidP="00465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firstLine="1174"/>
        <w:jc w:val="center"/>
        <w:rPr>
          <w:rFonts w:eastAsia="Microsoft YaHei" w:cs="Helvetica Neue"/>
          <w:color w:val="000000"/>
          <w:spacing w:val="27"/>
          <w:kern w:val="1"/>
          <w:sz w:val="56"/>
          <w:szCs w:val="90"/>
        </w:rPr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</w:p>
    <w:p w14:paraId="5B2FC5B3" w14:textId="77777777" w:rsidR="004657D4" w:rsidRPr="00CF549B" w:rsidRDefault="004657D4" w:rsidP="00465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firstLine="1174"/>
        <w:jc w:val="center"/>
        <w:rPr>
          <w:rFonts w:eastAsia="Microsoft YaHei" w:cs="Helvetica Neue"/>
          <w:color w:val="000000"/>
          <w:spacing w:val="27"/>
          <w:kern w:val="1"/>
          <w:sz w:val="56"/>
          <w:szCs w:val="90"/>
        </w:rPr>
      </w:pPr>
    </w:p>
    <w:p w14:paraId="52C03CD1" w14:textId="77777777" w:rsidR="004657D4" w:rsidRPr="00CF549B" w:rsidRDefault="004657D4" w:rsidP="00465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firstLine="1174"/>
        <w:jc w:val="center"/>
        <w:rPr>
          <w:rFonts w:eastAsia="Microsoft YaHei" w:cs="Helvetica Neue"/>
          <w:color w:val="000000"/>
          <w:spacing w:val="27"/>
          <w:kern w:val="1"/>
          <w:sz w:val="56"/>
          <w:szCs w:val="90"/>
        </w:rPr>
      </w:pPr>
    </w:p>
    <w:p w14:paraId="33EA0122" w14:textId="77777777" w:rsidR="004657D4" w:rsidRPr="00CF549B" w:rsidRDefault="004657D4" w:rsidP="00465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firstLine="1120"/>
        <w:jc w:val="center"/>
        <w:rPr>
          <w:rFonts w:eastAsia="Microsoft YaHei" w:cs="Helvetica Neue"/>
          <w:color w:val="000000"/>
          <w:spacing w:val="27"/>
          <w:kern w:val="1"/>
          <w:sz w:val="56"/>
          <w:szCs w:val="90"/>
        </w:rPr>
      </w:pPr>
      <w:r w:rsidRPr="00CF549B">
        <w:rPr>
          <w:rFonts w:eastAsia="Microsoft YaHei" w:cs="Helvetica Neue"/>
          <w:noProof/>
          <w:color w:val="000000"/>
          <w:spacing w:val="27"/>
          <w:kern w:val="1"/>
          <w:sz w:val="56"/>
          <w:szCs w:val="90"/>
        </w:rPr>
        <w:drawing>
          <wp:inline distT="0" distB="0" distL="0" distR="0" wp14:anchorId="10B39D86" wp14:editId="55AEEA1B">
            <wp:extent cx="2395855" cy="544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3BB6" w14:textId="77777777" w:rsidR="004657D4" w:rsidRPr="00CF549B" w:rsidRDefault="004657D4" w:rsidP="00465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firstLine="1174"/>
        <w:rPr>
          <w:rFonts w:eastAsia="Microsoft YaHei" w:cs="Helvetica Neue"/>
          <w:color w:val="000000"/>
          <w:spacing w:val="27"/>
          <w:kern w:val="1"/>
          <w:sz w:val="56"/>
          <w:szCs w:val="90"/>
        </w:rPr>
      </w:pPr>
    </w:p>
    <w:p w14:paraId="5C117E19" w14:textId="173621FC" w:rsidR="004657D4" w:rsidRPr="00716700" w:rsidRDefault="004657D4" w:rsidP="00465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firstLine="1094"/>
        <w:jc w:val="center"/>
        <w:rPr>
          <w:rFonts w:ascii="Heiti SC Light" w:eastAsia="Heiti SC Light" w:cs="Helvetica Neue"/>
          <w:color w:val="000000"/>
          <w:spacing w:val="27"/>
          <w:kern w:val="1"/>
          <w:sz w:val="52"/>
          <w:szCs w:val="52"/>
        </w:rPr>
      </w:pPr>
      <w:r w:rsidRPr="00716700">
        <w:rPr>
          <w:rFonts w:ascii="Heiti SC Light" w:eastAsia="Heiti SC Light" w:cs="Helvetica Neue" w:hint="eastAsia"/>
          <w:color w:val="000000"/>
          <w:spacing w:val="27"/>
          <w:kern w:val="1"/>
          <w:sz w:val="52"/>
          <w:szCs w:val="52"/>
        </w:rPr>
        <w:t>我</w:t>
      </w:r>
      <w:r>
        <w:rPr>
          <w:rFonts w:ascii="Heiti SC Light" w:eastAsia="Heiti SC Light" w:cs="Helvetica Neue"/>
          <w:color w:val="000000"/>
          <w:spacing w:val="27"/>
          <w:kern w:val="1"/>
          <w:sz w:val="52"/>
          <w:szCs w:val="52"/>
        </w:rPr>
        <w:t>的</w:t>
      </w:r>
      <w:r w:rsidRPr="004657D4">
        <w:rPr>
          <w:rFonts w:ascii="Heiti SC Light" w:eastAsia="Heiti SC Light" w:cs="Helvetica Neue"/>
          <w:color w:val="000000"/>
          <w:spacing w:val="27"/>
          <w:kern w:val="1"/>
          <w:sz w:val="52"/>
          <w:szCs w:val="52"/>
        </w:rPr>
        <w:t>Bootstrap产品着陆页</w:t>
      </w:r>
    </w:p>
    <w:p w14:paraId="261F5BC7" w14:textId="77777777" w:rsidR="004657D4" w:rsidRPr="00716700" w:rsidRDefault="004657D4" w:rsidP="00465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firstLine="1174"/>
        <w:jc w:val="center"/>
        <w:rPr>
          <w:rFonts w:ascii="Heiti SC Light" w:eastAsia="Heiti SC Light" w:cs="Helvetica Neue"/>
          <w:color w:val="000000"/>
          <w:spacing w:val="27"/>
          <w:kern w:val="1"/>
          <w:sz w:val="56"/>
          <w:szCs w:val="90"/>
        </w:rPr>
      </w:pPr>
    </w:p>
    <w:p w14:paraId="1C109AD7" w14:textId="77777777" w:rsidR="004657D4" w:rsidRPr="00716700" w:rsidRDefault="004657D4" w:rsidP="00465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</w:rPr>
        <w:t>学号：_________________</w:t>
      </w:r>
    </w:p>
    <w:p w14:paraId="4410F0C3" w14:textId="77777777" w:rsidR="004657D4" w:rsidRPr="00716700" w:rsidRDefault="004657D4" w:rsidP="00465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</w:rPr>
        <w:t>姓名：_________________</w:t>
      </w:r>
    </w:p>
    <w:p w14:paraId="58F14DB1" w14:textId="77777777" w:rsidR="004657D4" w:rsidRPr="00716700" w:rsidRDefault="004657D4" w:rsidP="00465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u w:val="single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</w:rPr>
        <w:t>评分：_________________</w:t>
      </w:r>
    </w:p>
    <w:p w14:paraId="3C3E6BDF" w14:textId="77777777" w:rsidR="004657D4" w:rsidRDefault="004657D4" w:rsidP="00465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jc w:val="center"/>
        <w:rPr>
          <w:rFonts w:ascii="Heiti SC Light" w:eastAsia="Heiti SC Light"/>
          <w:color w:val="000000"/>
          <w:sz w:val="20"/>
        </w:rPr>
      </w:pPr>
    </w:p>
    <w:p w14:paraId="41BD2B6B" w14:textId="77777777" w:rsidR="004657D4" w:rsidRDefault="004657D4" w:rsidP="00465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jc w:val="center"/>
        <w:rPr>
          <w:rFonts w:ascii="Heiti SC Light" w:eastAsia="Heiti SC Light"/>
          <w:color w:val="000000"/>
          <w:sz w:val="20"/>
        </w:rPr>
      </w:pPr>
    </w:p>
    <w:p w14:paraId="113786CF" w14:textId="77777777" w:rsidR="004657D4" w:rsidRPr="00716700" w:rsidRDefault="004657D4" w:rsidP="004657D4">
      <w:pPr>
        <w:spacing w:line="240" w:lineRule="auto"/>
        <w:ind w:firstLine="400"/>
        <w:jc w:val="center"/>
        <w:rPr>
          <w:rFonts w:ascii="Songti SC" w:hAnsi="Songti SC"/>
          <w:color w:val="000000"/>
          <w:sz w:val="20"/>
        </w:rPr>
      </w:pPr>
      <w:r w:rsidRPr="00716700">
        <w:rPr>
          <w:rFonts w:ascii="Songti SC" w:hAnsi="Songti SC" w:hint="eastAsia"/>
          <w:color w:val="000000"/>
          <w:sz w:val="20"/>
        </w:rPr>
        <w:t>二〇一  年  月</w:t>
      </w:r>
      <w:r w:rsidRPr="00716700">
        <w:rPr>
          <w:rFonts w:ascii="Songti SC" w:hAnsi="Songti SC"/>
          <w:color w:val="000000"/>
          <w:sz w:val="20"/>
        </w:rPr>
        <w:t xml:space="preserve">    日</w:t>
      </w:r>
      <w:r w:rsidRPr="00716700">
        <w:rPr>
          <w:rFonts w:ascii="Songti SC" w:hAnsi="Songti SC" w:hint="eastAsia"/>
          <w:color w:val="000000"/>
          <w:sz w:val="20"/>
        </w:rPr>
        <w:br w:type="page"/>
      </w:r>
    </w:p>
    <w:p w14:paraId="1A3B6BFF" w14:textId="77777777" w:rsidR="004657D4" w:rsidRPr="00716700" w:rsidRDefault="004657D4" w:rsidP="004657D4">
      <w:pPr>
        <w:spacing w:line="240" w:lineRule="auto"/>
        <w:ind w:firstLine="640"/>
        <w:jc w:val="center"/>
        <w:rPr>
          <w:rFonts w:ascii="Songti SC" w:hAnsi="Songti SC"/>
          <w:color w:val="000000"/>
          <w:sz w:val="32"/>
          <w:szCs w:val="32"/>
        </w:rPr>
      </w:pPr>
      <w:r w:rsidRPr="00716700">
        <w:rPr>
          <w:rFonts w:ascii="Songti SC" w:hAnsi="Songti SC" w:hint="eastAsia"/>
          <w:color w:val="000000"/>
          <w:sz w:val="32"/>
          <w:szCs w:val="32"/>
        </w:rPr>
        <w:lastRenderedPageBreak/>
        <w:t>版权声明</w:t>
      </w:r>
    </w:p>
    <w:p w14:paraId="74AAE356" w14:textId="77777777" w:rsidR="004657D4" w:rsidRPr="00716700" w:rsidRDefault="004657D4" w:rsidP="004657D4">
      <w:pPr>
        <w:spacing w:line="240" w:lineRule="auto"/>
        <w:ind w:firstLine="400"/>
        <w:jc w:val="center"/>
        <w:rPr>
          <w:rFonts w:ascii="Songti SC" w:hAnsi="Songti SC"/>
          <w:color w:val="000000"/>
          <w:sz w:val="20"/>
        </w:rPr>
      </w:pPr>
    </w:p>
    <w:p w14:paraId="5AE041F1" w14:textId="77777777" w:rsidR="004657D4" w:rsidRPr="00716700" w:rsidRDefault="004657D4" w:rsidP="004657D4">
      <w:pPr>
        <w:ind w:firstLine="480"/>
        <w:rPr>
          <w:rFonts w:ascii="Songti SC" w:hAnsi="Songti SC"/>
          <w:color w:val="000000"/>
        </w:rPr>
      </w:pPr>
      <w:r>
        <w:rPr>
          <w:rFonts w:ascii="Songti SC" w:hAnsi="Songti SC" w:hint="eastAsia"/>
          <w:color w:val="000000"/>
        </w:rPr>
        <w:t>任何收存和接触本作业</w:t>
      </w:r>
      <w:r w:rsidRPr="00716700">
        <w:rPr>
          <w:rFonts w:ascii="Songti SC" w:hAnsi="Songti SC" w:hint="eastAsia"/>
          <w:color w:val="000000"/>
        </w:rPr>
        <w:t>各种版本的</w:t>
      </w:r>
      <w:r>
        <w:rPr>
          <w:rFonts w:ascii="Songti SC" w:hAnsi="Songti SC"/>
          <w:color w:val="000000"/>
        </w:rPr>
        <w:t>学员</w:t>
      </w:r>
      <w:r w:rsidRPr="00716700">
        <w:rPr>
          <w:rFonts w:ascii="Songti SC" w:hAnsi="Songti SC" w:hint="eastAsia"/>
          <w:color w:val="000000"/>
        </w:rPr>
        <w:t>，未经本</w:t>
      </w:r>
      <w:r>
        <w:rPr>
          <w:rFonts w:ascii="Songti SC" w:hAnsi="Songti SC"/>
          <w:color w:val="000000"/>
        </w:rPr>
        <w:t>作业</w:t>
      </w:r>
      <w:r w:rsidRPr="00716700">
        <w:rPr>
          <w:rFonts w:ascii="Songti SC" w:hAnsi="Songti SC" w:hint="eastAsia"/>
          <w:color w:val="000000"/>
        </w:rPr>
        <w:t>文作者同意，不得将本</w:t>
      </w:r>
      <w:r>
        <w:rPr>
          <w:rFonts w:ascii="Songti SC" w:hAnsi="Songti SC"/>
          <w:color w:val="000000"/>
        </w:rPr>
        <w:t>作业</w:t>
      </w:r>
      <w:r w:rsidRPr="00716700">
        <w:rPr>
          <w:rFonts w:ascii="Songti SC" w:hAnsi="Songti SC" w:hint="eastAsia"/>
          <w:color w:val="000000"/>
        </w:rPr>
        <w:t xml:space="preserve">转借他人，亦不得随意复制、抄录、拍照或以任何方式传播。否则，引起有碍作者著作权之问题，将可能承担法律责任。 </w:t>
      </w:r>
    </w:p>
    <w:p w14:paraId="684EA360" w14:textId="77777777" w:rsidR="004657D4" w:rsidRPr="00716700" w:rsidRDefault="004657D4" w:rsidP="004657D4">
      <w:pPr>
        <w:spacing w:line="240" w:lineRule="auto"/>
        <w:ind w:firstLine="480"/>
        <w:rPr>
          <w:rFonts w:ascii="Songti SC" w:hAnsi="Songti SC"/>
          <w:color w:val="000000"/>
        </w:rPr>
      </w:pPr>
    </w:p>
    <w:p w14:paraId="18F713E7" w14:textId="2BDE7823" w:rsidR="004657D4" w:rsidRDefault="004657D4" w:rsidP="004657D4">
      <w:pPr>
        <w:pStyle w:val="1"/>
        <w:numPr>
          <w:ilvl w:val="0"/>
          <w:numId w:val="0"/>
        </w:numPr>
      </w:pPr>
      <w:r>
        <w:rPr>
          <w:color w:val="262626"/>
          <w:lang w:eastAsia="ja-JP"/>
        </w:rPr>
        <w:br w:type="page"/>
      </w:r>
    </w:p>
    <w:p w14:paraId="59C349DA" w14:textId="77777777" w:rsidR="004657D4" w:rsidRDefault="004657D4" w:rsidP="004657D4">
      <w:pPr>
        <w:pStyle w:val="1"/>
        <w:numPr>
          <w:ilvl w:val="0"/>
          <w:numId w:val="0"/>
        </w:numPr>
        <w:rPr>
          <w:rFonts w:hint="eastAsia"/>
        </w:rPr>
      </w:pPr>
    </w:p>
    <w:p w14:paraId="07168CFE" w14:textId="248E8F5B" w:rsidR="0071601E" w:rsidRPr="004657D4" w:rsidRDefault="00CE2450" w:rsidP="004657D4">
      <w:pPr>
        <w:pStyle w:val="1"/>
        <w:numPr>
          <w:ilvl w:val="0"/>
          <w:numId w:val="18"/>
        </w:numPr>
      </w:pPr>
      <w:r w:rsidRPr="004657D4">
        <w:rPr>
          <w:rFonts w:hint="eastAsia"/>
        </w:rPr>
        <w:t>请</w:t>
      </w:r>
      <w:r w:rsidRPr="004657D4">
        <w:t>回顾</w:t>
      </w:r>
      <w:r w:rsidR="0071601E" w:rsidRPr="004657D4">
        <w:rPr>
          <w:rFonts w:hint="eastAsia"/>
        </w:rPr>
        <w:t>上个</w:t>
      </w:r>
      <w:r w:rsidR="00017B2A" w:rsidRPr="004657D4">
        <w:rPr>
          <w:rFonts w:hint="eastAsia"/>
        </w:rPr>
        <w:t>课</w:t>
      </w:r>
      <w:r w:rsidR="0071601E" w:rsidRPr="004657D4">
        <w:t>程《</w:t>
      </w:r>
      <w:r w:rsidR="0071601E" w:rsidRPr="004657D4">
        <w:rPr>
          <w:rFonts w:hint="eastAsia"/>
        </w:rPr>
        <w:t>新媒体</w:t>
      </w:r>
      <w:r w:rsidR="0071601E" w:rsidRPr="004657D4">
        <w:t>产品》</w:t>
      </w:r>
      <w:r w:rsidR="0071601E" w:rsidRPr="004657D4">
        <w:rPr>
          <w:rFonts w:hint="eastAsia"/>
        </w:rPr>
        <w:t>中</w:t>
      </w:r>
      <w:r w:rsidR="0071601E" w:rsidRPr="004657D4">
        <w:t>，</w:t>
      </w:r>
      <w:r w:rsidR="0071601E" w:rsidRPr="004657D4">
        <w:rPr>
          <w:rFonts w:hint="eastAsia"/>
        </w:rPr>
        <w:t>你最终</w:t>
      </w:r>
      <w:r w:rsidR="0071601E" w:rsidRPr="004657D4">
        <w:t>决定</w:t>
      </w:r>
      <w:r w:rsidR="0071601E" w:rsidRPr="004657D4">
        <w:rPr>
          <w:rFonts w:hint="eastAsia"/>
        </w:rPr>
        <w:t>做</w:t>
      </w:r>
      <w:r w:rsidR="0071601E" w:rsidRPr="004657D4">
        <w:t>的产品</w:t>
      </w:r>
      <w:r w:rsidR="0071601E" w:rsidRPr="004657D4">
        <w:rPr>
          <w:rFonts w:hint="eastAsia"/>
        </w:rPr>
        <w:t>：</w:t>
      </w:r>
    </w:p>
    <w:p w14:paraId="09597286" w14:textId="77777777" w:rsidR="0071601E" w:rsidRPr="004657D4" w:rsidRDefault="0071601E" w:rsidP="004657D4">
      <w:pPr>
        <w:ind w:firstLine="480"/>
      </w:pPr>
      <w:r w:rsidRPr="004657D4">
        <w:t>产品名称：</w:t>
      </w:r>
    </w:p>
    <w:p w14:paraId="2F425241" w14:textId="478B3980" w:rsidR="0071601E" w:rsidRPr="004657D4" w:rsidRDefault="0071601E" w:rsidP="004657D4">
      <w:pPr>
        <w:ind w:firstLine="480"/>
      </w:pPr>
      <w:r w:rsidRPr="004657D4">
        <w:rPr>
          <w:rFonts w:hint="eastAsia"/>
        </w:rPr>
        <w:t>针对</w:t>
      </w:r>
      <w:r w:rsidRPr="004657D4">
        <w:t>人群：</w:t>
      </w:r>
    </w:p>
    <w:p w14:paraId="7D133EC0" w14:textId="19568AA7" w:rsidR="0071601E" w:rsidRPr="004657D4" w:rsidRDefault="0071601E" w:rsidP="004657D4">
      <w:pPr>
        <w:ind w:firstLine="480"/>
      </w:pPr>
      <w:r w:rsidRPr="004657D4">
        <w:rPr>
          <w:rFonts w:hint="eastAsia"/>
        </w:rPr>
        <w:t>解决</w:t>
      </w:r>
      <w:r w:rsidRPr="004657D4">
        <w:t>的痛点问题：</w:t>
      </w:r>
    </w:p>
    <w:p w14:paraId="52B232E0" w14:textId="7F252AD3" w:rsidR="0071601E" w:rsidRPr="004657D4" w:rsidRDefault="0071601E" w:rsidP="004657D4">
      <w:pPr>
        <w:ind w:firstLine="480"/>
      </w:pPr>
      <w:r w:rsidRPr="004657D4">
        <w:t>产品</w:t>
      </w:r>
      <w:r w:rsidRPr="004657D4">
        <w:rPr>
          <w:rFonts w:hint="eastAsia"/>
        </w:rPr>
        <w:t>功能</w:t>
      </w:r>
      <w:r w:rsidRPr="004657D4">
        <w:t>／</w:t>
      </w:r>
      <w:r w:rsidRPr="004657D4">
        <w:rPr>
          <w:rFonts w:hint="eastAsia"/>
        </w:rPr>
        <w:t>服务</w:t>
      </w:r>
      <w:r w:rsidRPr="004657D4">
        <w:t>介绍：</w:t>
      </w:r>
    </w:p>
    <w:p w14:paraId="3C8E66D7" w14:textId="77777777" w:rsidR="0071601E" w:rsidRPr="00EA0121" w:rsidRDefault="0071601E" w:rsidP="004657D4">
      <w:pPr>
        <w:ind w:firstLine="480"/>
      </w:pPr>
    </w:p>
    <w:p w14:paraId="3E0C1F58" w14:textId="77777777" w:rsidR="0071601E" w:rsidRDefault="0071601E" w:rsidP="004657D4">
      <w:pPr>
        <w:ind w:firstLine="480"/>
      </w:pPr>
    </w:p>
    <w:p w14:paraId="4EDCFB57" w14:textId="62EC475F" w:rsidR="00852B0F" w:rsidRPr="00F30E62" w:rsidRDefault="0071601E" w:rsidP="004657D4">
      <w:pPr>
        <w:pStyle w:val="1"/>
        <w:numPr>
          <w:ilvl w:val="0"/>
          <w:numId w:val="18"/>
        </w:numPr>
      </w:pPr>
      <w:bookmarkStart w:id="2" w:name="_请列出你的访谈提纲"/>
      <w:bookmarkStart w:id="3" w:name="_列出你的访谈提纲"/>
      <w:bookmarkEnd w:id="2"/>
      <w:bookmarkEnd w:id="3"/>
      <w:r>
        <w:rPr>
          <w:rFonts w:hint="eastAsia"/>
        </w:rPr>
        <w:t>晒</w:t>
      </w:r>
      <w:r w:rsidR="00F30E62" w:rsidRPr="00F30E62">
        <w:t>出你的</w:t>
      </w:r>
      <w:r w:rsidR="00B73AA4">
        <w:t>Bootstrap</w:t>
      </w:r>
      <w:r>
        <w:rPr>
          <w:rFonts w:hint="eastAsia"/>
        </w:rPr>
        <w:t>产品</w:t>
      </w:r>
      <w:r>
        <w:t>着陆页链接</w:t>
      </w:r>
    </w:p>
    <w:p w14:paraId="185CE1B8" w14:textId="1D7AF343" w:rsidR="00217B88" w:rsidRPr="00EA0121" w:rsidRDefault="00B73AA4" w:rsidP="004657D4">
      <w:pPr>
        <w:ind w:firstLine="480"/>
      </w:pPr>
      <w:r>
        <w:t>Bootstrap</w:t>
      </w:r>
      <w:r w:rsidR="0071601E" w:rsidRPr="00EA0121">
        <w:rPr>
          <w:rFonts w:hint="eastAsia"/>
        </w:rPr>
        <w:t>着陆页</w:t>
      </w:r>
      <w:r w:rsidR="0071601E" w:rsidRPr="00EA0121">
        <w:t>链接：</w:t>
      </w:r>
      <w:bookmarkStart w:id="4" w:name="_GoBack"/>
      <w:bookmarkEnd w:id="4"/>
    </w:p>
    <w:sectPr w:rsidR="00217B88" w:rsidRPr="00EA0121" w:rsidSect="004657D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1"/>
      <w:pgMar w:top="1440" w:right="976" w:bottom="1440" w:left="1008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46AD6" w14:textId="77777777" w:rsidR="00F92CE1" w:rsidRDefault="00F92CE1" w:rsidP="004657D4">
      <w:pPr>
        <w:ind w:firstLine="480"/>
      </w:pPr>
      <w:r>
        <w:separator/>
      </w:r>
    </w:p>
  </w:endnote>
  <w:endnote w:type="continuationSeparator" w:id="0">
    <w:p w14:paraId="516988D5" w14:textId="77777777" w:rsidR="00F92CE1" w:rsidRDefault="00F92CE1" w:rsidP="004657D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Microsoft YaHei Light">
    <w:altName w:val="Microsoft YaHei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3C4A8" w14:textId="77777777" w:rsidR="004657D4" w:rsidRDefault="004657D4">
    <w:pPr>
      <w:pStyle w:val="aff0"/>
      <w:ind w:firstLine="4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06A2" w14:textId="77777777" w:rsidR="004657D4" w:rsidRPr="004657D4" w:rsidRDefault="004657D4" w:rsidP="004657D4">
    <w:pPr>
      <w:framePr w:h="337" w:hRule="exact" w:wrap="none" w:vAnchor="text" w:hAnchor="page" w:x="5782" w:y="217"/>
      <w:spacing w:line="240" w:lineRule="auto"/>
      <w:ind w:firstLineChars="0" w:firstLine="0"/>
      <w:rPr>
        <w:rFonts w:ascii="Heiti SC Light" w:eastAsia="Heiti SC Light" w:hAnsi="Arial" w:cs="Mangal"/>
        <w:color w:val="000000"/>
        <w:sz w:val="20"/>
        <w:szCs w:val="24"/>
        <w:lang w:val="en-GB"/>
      </w:rPr>
    </w:pPr>
    <w:r w:rsidRPr="004657D4">
      <w:rPr>
        <w:rFonts w:ascii="Heiti SC Light" w:eastAsia="Heiti SC Light" w:hAnsi="Arial" w:cs="Mangal" w:hint="eastAsia"/>
        <w:color w:val="000000"/>
        <w:sz w:val="20"/>
        <w:szCs w:val="24"/>
        <w:lang w:val="en-GB"/>
      </w:rPr>
      <w:fldChar w:fldCharType="begin"/>
    </w:r>
    <w:r w:rsidRPr="004657D4">
      <w:rPr>
        <w:rFonts w:ascii="Heiti SC Light" w:eastAsia="Heiti SC Light" w:hAnsi="Arial" w:cs="Mangal" w:hint="eastAsia"/>
        <w:color w:val="000000"/>
        <w:sz w:val="20"/>
        <w:szCs w:val="24"/>
        <w:lang w:val="en-GB"/>
      </w:rPr>
      <w:instrText xml:space="preserve">PAGE  </w:instrText>
    </w:r>
    <w:r w:rsidRPr="004657D4">
      <w:rPr>
        <w:rFonts w:ascii="Heiti SC Light" w:eastAsia="Heiti SC Light" w:hAnsi="Arial" w:cs="Mangal" w:hint="eastAsia"/>
        <w:color w:val="000000"/>
        <w:sz w:val="20"/>
        <w:szCs w:val="24"/>
        <w:lang w:val="en-GB"/>
      </w:rPr>
      <w:fldChar w:fldCharType="separate"/>
    </w:r>
    <w:r>
      <w:rPr>
        <w:rFonts w:ascii="Heiti SC Light" w:eastAsia="Heiti SC Light" w:hAnsi="Arial" w:cs="Mangal"/>
        <w:noProof/>
        <w:color w:val="000000"/>
        <w:sz w:val="20"/>
        <w:szCs w:val="24"/>
        <w:lang w:val="en-GB"/>
      </w:rPr>
      <w:t>- 1 -</w:t>
    </w:r>
    <w:r w:rsidRPr="004657D4">
      <w:rPr>
        <w:rFonts w:ascii="Heiti SC Light" w:eastAsia="Heiti SC Light" w:hAnsi="Arial" w:cs="Mangal" w:hint="eastAsia"/>
        <w:color w:val="000000"/>
        <w:sz w:val="20"/>
        <w:szCs w:val="24"/>
        <w:lang w:val="en-GB"/>
      </w:rPr>
      <w:fldChar w:fldCharType="end"/>
    </w:r>
  </w:p>
  <w:p w14:paraId="025E3871" w14:textId="77777777" w:rsidR="004657D4" w:rsidRPr="004657D4" w:rsidRDefault="004657D4" w:rsidP="004657D4">
    <w:pPr>
      <w:pBdr>
        <w:top w:val="single" w:sz="4" w:space="6" w:color="000000"/>
      </w:pBdr>
      <w:tabs>
        <w:tab w:val="left" w:pos="3810"/>
        <w:tab w:val="right" w:pos="9923"/>
      </w:tabs>
      <w:spacing w:line="240" w:lineRule="auto"/>
      <w:ind w:firstLineChars="0" w:firstLine="0"/>
      <w:rPr>
        <w:rFonts w:ascii="Heiti SC Light" w:eastAsia="Heiti SC Light" w:hAnsi="黑体" w:cs="Mangal"/>
        <w:color w:val="000000"/>
        <w:sz w:val="20"/>
        <w:szCs w:val="24"/>
        <w:lang w:val="en-GB"/>
      </w:rPr>
    </w:pPr>
    <w:r w:rsidRPr="004657D4">
      <w:rPr>
        <w:rFonts w:ascii="Heiti SC Light" w:eastAsia="Heiti SC Light" w:hAnsi="黑体" w:cs="Mangal" w:hint="eastAsia"/>
        <w:color w:val="000000"/>
        <w:sz w:val="20"/>
        <w:szCs w:val="24"/>
        <w:lang w:val="en-GB"/>
      </w:rPr>
      <w:t>［</w:t>
    </w:r>
    <w:r w:rsidRPr="004657D4">
      <w:rPr>
        <w:rFonts w:ascii="Heiti SC Light" w:eastAsia="Heiti SC Light" w:hAnsi="黑体" w:cs="Mangal" w:hint="eastAsia"/>
        <w:color w:val="000000"/>
        <w:sz w:val="20"/>
        <w:szCs w:val="24"/>
        <w:lang w:val="en-GB"/>
      </w:rPr>
      <w:t>新媒体骇客训练营］</w:t>
    </w:r>
    <w:r w:rsidRPr="004657D4">
      <w:rPr>
        <w:rFonts w:ascii="Heiti SC Light" w:eastAsia="Heiti SC Light" w:hAnsi="黑体" w:cs="Mangal" w:hint="eastAsia"/>
        <w:color w:val="000000"/>
        <w:sz w:val="20"/>
        <w:szCs w:val="24"/>
        <w:lang w:val="en-GB"/>
      </w:rPr>
      <w:tab/>
    </w:r>
    <w:r w:rsidRPr="004657D4">
      <w:rPr>
        <w:rFonts w:ascii="Heiti SC Light" w:eastAsia="Heiti SC Light" w:hAnsi="黑体" w:cs="Mangal"/>
        <w:color w:val="000000"/>
        <w:sz w:val="20"/>
        <w:szCs w:val="24"/>
        <w:lang w:val="en-GB"/>
      </w:rPr>
      <w:tab/>
    </w:r>
    <w:r w:rsidRPr="004657D4">
      <w:rPr>
        <w:rFonts w:ascii="Heiti SC Light" w:eastAsia="Heiti SC Light" w:hAnsi="Arial" w:cs="Arial" w:hint="eastAsia"/>
        <w:color w:val="000000"/>
        <w:sz w:val="20"/>
        <w:szCs w:val="24"/>
        <w:lang w:val="en-GB"/>
      </w:rPr>
      <w:t>http://bpteach.com</w:t>
    </w:r>
  </w:p>
  <w:p w14:paraId="55BCC473" w14:textId="1B4848ED" w:rsidR="00B92DE5" w:rsidRPr="004657D4" w:rsidRDefault="00B92DE5" w:rsidP="004657D4">
    <w:pPr>
      <w:ind w:firstLineChars="0" w:firstLine="0"/>
      <w:rPr>
        <w:rFonts w:hAnsi="黑体" w:hint="eastAsia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4657D4">
    <w:pPr>
      <w:pStyle w:val="aff0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4657D4">
    <w:pPr>
      <w:pStyle w:val="aff0"/>
      <w:ind w:firstLine="480"/>
    </w:pPr>
    <w:r>
      <w:rPr>
        <w:rFonts w:hint="eastAsia"/>
      </w:rPr>
      <w:t>[</w:t>
    </w:r>
    <w:r>
      <w:rPr>
        <w:rFonts w:hint="eastAsia"/>
      </w:rPr>
      <w:t>新媒体</w:t>
    </w:r>
    <w:r>
      <w:t>骇客训练</w:t>
    </w:r>
    <w:r>
      <w:rPr>
        <w:rFonts w:hint="eastAsia"/>
      </w:rPr>
      <w:t>营</w:t>
    </w:r>
    <w:r>
      <w:rPr>
        <w:rFonts w:hint="eastAsia"/>
      </w:rPr>
      <w:t>]</w:t>
    </w:r>
    <w:r>
      <w:t xml:space="preserve">                                                                                     </w:t>
    </w:r>
    <w:r w:rsidRPr="002801B0">
      <w:rPr>
        <w:rFonts w:cs="Arial"/>
      </w:rPr>
      <w:t xml:space="preserve"> http://</w:t>
    </w:r>
    <w:r w:rsidR="003948B1">
      <w:rPr>
        <w:rFonts w:cs="Arial" w:hint="eastAsia"/>
      </w:rPr>
      <w:t>bp</w:t>
    </w:r>
    <w:r w:rsidRPr="002801B0">
      <w:rPr>
        <w:rFonts w:cs="Arial" w:hint="eastAsia"/>
      </w:rPr>
      <w:t>teach</w:t>
    </w:r>
    <w:r w:rsidRPr="002801B0">
      <w:rPr>
        <w:rFonts w:cs="Arial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85ACB" w14:textId="77777777" w:rsidR="00F92CE1" w:rsidRDefault="00F92CE1" w:rsidP="004657D4">
      <w:pPr>
        <w:ind w:firstLine="480"/>
      </w:pPr>
      <w:r>
        <w:separator/>
      </w:r>
    </w:p>
  </w:footnote>
  <w:footnote w:type="continuationSeparator" w:id="0">
    <w:p w14:paraId="71CADEE3" w14:textId="77777777" w:rsidR="00F92CE1" w:rsidRDefault="00F92CE1" w:rsidP="004657D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D0B9B" w14:textId="77777777" w:rsidR="004657D4" w:rsidRDefault="004657D4">
    <w:pPr>
      <w:pStyle w:val="aff2"/>
      <w:ind w:firstLine="48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46906928" w:rsidR="00B92DE5" w:rsidRPr="004657D4" w:rsidRDefault="003948B1" w:rsidP="004657D4">
    <w:pPr>
      <w:pStyle w:val="aff4"/>
      <w:pBdr>
        <w:bottom w:val="single" w:sz="8" w:space="1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/>
        <w:color w:val="000000" w:themeColor="text1"/>
      </w:rPr>
    </w:pPr>
    <w:r w:rsidRPr="004657D4">
      <w:rPr>
        <w:rFonts w:ascii="Microsoft YaHei Light" w:eastAsia="Microsoft YaHei Light" w:hAnsi="Microsoft YaHei Light"/>
        <w:color w:val="000000" w:themeColor="text1"/>
      </w:rPr>
      <w:t>半撇私塾</w:t>
    </w:r>
    <w:r w:rsidRPr="004657D4">
      <w:rPr>
        <w:rFonts w:ascii="Microsoft YaHei Light" w:eastAsia="Microsoft YaHei Light" w:hAnsi="Microsoft YaHei Light"/>
        <w:color w:val="000000" w:themeColor="text1"/>
      </w:rPr>
      <w:tab/>
    </w:r>
    <w:r w:rsidRPr="004657D4">
      <w:rPr>
        <w:rFonts w:ascii="Microsoft YaHei Light" w:eastAsia="Microsoft YaHei Light" w:hAnsi="Microsoft YaHei Light" w:hint="default"/>
        <w:color w:val="000000" w:themeColor="text1"/>
      </w:rPr>
      <w:tab/>
    </w:r>
    <w:r w:rsidRPr="004657D4">
      <w:rPr>
        <w:rFonts w:ascii="Microsoft YaHei Light" w:eastAsia="Microsoft YaHei Light" w:hAnsi="Microsoft YaHei Light"/>
        <w:color w:val="000000" w:themeColor="text1"/>
      </w:rPr>
      <w:tab/>
      <w:t>[</w:t>
    </w:r>
    <w:r w:rsidR="00B73AA4" w:rsidRPr="004657D4">
      <w:rPr>
        <w:rFonts w:ascii="Microsoft YaHei Light" w:eastAsia="Microsoft YaHei Light" w:hAnsi="Microsoft YaHei Light" w:hint="default"/>
        <w:color w:val="000000" w:themeColor="text1"/>
      </w:rPr>
      <w:t>Project5</w:t>
    </w:r>
    <w:r w:rsidRPr="004657D4">
      <w:rPr>
        <w:rFonts w:ascii="Microsoft YaHei Light" w:eastAsia="Microsoft YaHei Light" w:hAnsi="Microsoft YaHei Light" w:hint="default"/>
        <w:color w:val="000000" w:themeColor="text1"/>
      </w:rPr>
      <w:t>_</w:t>
    </w:r>
    <w:r w:rsidR="00A563DE" w:rsidRPr="004657D4">
      <w:rPr>
        <w:rFonts w:ascii="Microsoft YaHei Light" w:eastAsia="Microsoft YaHei Light" w:hAnsi="Microsoft YaHei Light" w:hint="default"/>
        <w:color w:val="000000" w:themeColor="text1"/>
      </w:rPr>
      <w:t>我的</w:t>
    </w:r>
    <w:r w:rsidR="00B73AA4" w:rsidRPr="004657D4">
      <w:rPr>
        <w:rFonts w:ascii="Microsoft YaHei Light" w:eastAsia="Microsoft YaHei Light" w:hAnsi="Microsoft YaHei Light" w:hint="default"/>
        <w:color w:val="000000" w:themeColor="text1"/>
      </w:rPr>
      <w:t>Bootstrap产品</w:t>
    </w:r>
    <w:r w:rsidR="0071601E" w:rsidRPr="004657D4">
      <w:rPr>
        <w:rFonts w:ascii="Microsoft YaHei Light" w:eastAsia="Microsoft YaHei Light" w:hAnsi="Microsoft YaHei Light"/>
        <w:color w:val="000000" w:themeColor="text1"/>
      </w:rPr>
      <w:t>着陆页</w:t>
    </w:r>
    <w:r w:rsidRPr="004657D4">
      <w:rPr>
        <w:rFonts w:ascii="Microsoft YaHei Light" w:eastAsia="Microsoft YaHei Light" w:hAnsi="Microsoft YaHei Light"/>
        <w:color w:val="000000" w:themeColor="text1"/>
      </w:rPr>
      <w:t>]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97906"/>
    <w:multiLevelType w:val="multilevel"/>
    <w:tmpl w:val="55A63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1E0655"/>
    <w:multiLevelType w:val="hybridMultilevel"/>
    <w:tmpl w:val="4EEAF84E"/>
    <w:lvl w:ilvl="0" w:tplc="C52A8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B55004"/>
    <w:multiLevelType w:val="hybridMultilevel"/>
    <w:tmpl w:val="4FBE9118"/>
    <w:lvl w:ilvl="0" w:tplc="ED9C05A2">
      <w:start w:val="1"/>
      <w:numFmt w:val="lowerLetter"/>
      <w:pStyle w:val="a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6B64352D"/>
    <w:multiLevelType w:val="multilevel"/>
    <w:tmpl w:val="734A7274"/>
    <w:lvl w:ilvl="0">
      <w:start w:val="1"/>
      <w:numFmt w:val="decimal"/>
      <w:pStyle w:val="1"/>
      <w:lvlText w:val="%1."/>
      <w:lvlJc w:val="left"/>
      <w:pPr>
        <w:ind w:left="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  <w:num w:numId="14">
    <w:abstractNumId w:val="3"/>
  </w:num>
  <w:num w:numId="15">
    <w:abstractNumId w:val="2"/>
  </w:num>
  <w:num w:numId="16">
    <w:abstractNumId w:val="4"/>
  </w:num>
  <w:num w:numId="17">
    <w:abstractNumId w:val="0"/>
  </w:num>
  <w:num w:numId="18">
    <w:abstractNumId w:val="1"/>
  </w:num>
  <w:num w:numId="1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5DA7"/>
    <w:rsid w:val="000A69C5"/>
    <w:rsid w:val="000F55E0"/>
    <w:rsid w:val="00110002"/>
    <w:rsid w:val="00117447"/>
    <w:rsid w:val="00191D33"/>
    <w:rsid w:val="001C77E2"/>
    <w:rsid w:val="001D1DD0"/>
    <w:rsid w:val="001E0E22"/>
    <w:rsid w:val="00217263"/>
    <w:rsid w:val="00217B88"/>
    <w:rsid w:val="00222642"/>
    <w:rsid w:val="00237222"/>
    <w:rsid w:val="0024348E"/>
    <w:rsid w:val="002801B0"/>
    <w:rsid w:val="00297AE8"/>
    <w:rsid w:val="002B4D3A"/>
    <w:rsid w:val="002D58B1"/>
    <w:rsid w:val="003436FA"/>
    <w:rsid w:val="00376089"/>
    <w:rsid w:val="003948B1"/>
    <w:rsid w:val="003B231C"/>
    <w:rsid w:val="003D5183"/>
    <w:rsid w:val="004074FD"/>
    <w:rsid w:val="00411813"/>
    <w:rsid w:val="004255B7"/>
    <w:rsid w:val="004657D4"/>
    <w:rsid w:val="004826B3"/>
    <w:rsid w:val="004B2975"/>
    <w:rsid w:val="004E0F75"/>
    <w:rsid w:val="004F6BEA"/>
    <w:rsid w:val="0051484A"/>
    <w:rsid w:val="00535726"/>
    <w:rsid w:val="00546E70"/>
    <w:rsid w:val="005570FA"/>
    <w:rsid w:val="00582FE2"/>
    <w:rsid w:val="00597544"/>
    <w:rsid w:val="005C1DA1"/>
    <w:rsid w:val="005D75CD"/>
    <w:rsid w:val="005E43C4"/>
    <w:rsid w:val="0064409B"/>
    <w:rsid w:val="006577E8"/>
    <w:rsid w:val="0069017F"/>
    <w:rsid w:val="006968D6"/>
    <w:rsid w:val="006C7C31"/>
    <w:rsid w:val="0071181F"/>
    <w:rsid w:val="0071601E"/>
    <w:rsid w:val="007A42DB"/>
    <w:rsid w:val="007D6705"/>
    <w:rsid w:val="00803914"/>
    <w:rsid w:val="00805584"/>
    <w:rsid w:val="00820BA4"/>
    <w:rsid w:val="008223D2"/>
    <w:rsid w:val="008527CD"/>
    <w:rsid w:val="00852B0F"/>
    <w:rsid w:val="00862DF3"/>
    <w:rsid w:val="00883D26"/>
    <w:rsid w:val="008950F9"/>
    <w:rsid w:val="008A7570"/>
    <w:rsid w:val="008E32A8"/>
    <w:rsid w:val="008F651F"/>
    <w:rsid w:val="00921E4D"/>
    <w:rsid w:val="009B4066"/>
    <w:rsid w:val="009C2CB9"/>
    <w:rsid w:val="00A03224"/>
    <w:rsid w:val="00A563DE"/>
    <w:rsid w:val="00A619F3"/>
    <w:rsid w:val="00A6353C"/>
    <w:rsid w:val="00A73992"/>
    <w:rsid w:val="00A94F5E"/>
    <w:rsid w:val="00AC7C49"/>
    <w:rsid w:val="00AD585D"/>
    <w:rsid w:val="00AE1D44"/>
    <w:rsid w:val="00B22521"/>
    <w:rsid w:val="00B30778"/>
    <w:rsid w:val="00B5330C"/>
    <w:rsid w:val="00B670EC"/>
    <w:rsid w:val="00B73AA4"/>
    <w:rsid w:val="00B7600C"/>
    <w:rsid w:val="00B92DE5"/>
    <w:rsid w:val="00BA78F3"/>
    <w:rsid w:val="00C000BD"/>
    <w:rsid w:val="00C65439"/>
    <w:rsid w:val="00CA25B4"/>
    <w:rsid w:val="00CA4333"/>
    <w:rsid w:val="00CB3452"/>
    <w:rsid w:val="00CD392D"/>
    <w:rsid w:val="00CE2450"/>
    <w:rsid w:val="00CE7FE8"/>
    <w:rsid w:val="00CF5AA6"/>
    <w:rsid w:val="00D448A7"/>
    <w:rsid w:val="00D54652"/>
    <w:rsid w:val="00D81516"/>
    <w:rsid w:val="00DC4D06"/>
    <w:rsid w:val="00DE0C36"/>
    <w:rsid w:val="00DF798F"/>
    <w:rsid w:val="00E0219B"/>
    <w:rsid w:val="00E14D98"/>
    <w:rsid w:val="00E664E8"/>
    <w:rsid w:val="00EA0121"/>
    <w:rsid w:val="00EB3259"/>
    <w:rsid w:val="00EC712F"/>
    <w:rsid w:val="00ED4906"/>
    <w:rsid w:val="00ED5267"/>
    <w:rsid w:val="00EF4FB7"/>
    <w:rsid w:val="00F15582"/>
    <w:rsid w:val="00F30E62"/>
    <w:rsid w:val="00F6046F"/>
    <w:rsid w:val="00F61867"/>
    <w:rsid w:val="00F67FF9"/>
    <w:rsid w:val="00F77C12"/>
    <w:rsid w:val="00F92CE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657D4"/>
    <w:pPr>
      <w:spacing w:line="400" w:lineRule="exact"/>
      <w:ind w:firstLineChars="200" w:firstLine="200"/>
    </w:pPr>
    <w:rPr>
      <w:rFonts w:ascii="Microsoft YaHei" w:eastAsia="Songti SC" w:hAnsi="Microsoft YaHei" w:cs="Hiragino Sans GB W3"/>
      <w:color w:val="232B2D"/>
      <w:sz w:val="24"/>
    </w:rPr>
  </w:style>
  <w:style w:type="paragraph" w:styleId="1">
    <w:name w:val="heading 1"/>
    <w:basedOn w:val="2"/>
    <w:next w:val="a0"/>
    <w:link w:val="10"/>
    <w:uiPriority w:val="9"/>
    <w:qFormat/>
    <w:rsid w:val="004657D4"/>
    <w:pPr>
      <w:numPr>
        <w:numId w:val="1"/>
      </w:numPr>
      <w:spacing w:before="480" w:line="400" w:lineRule="exact"/>
      <w:ind w:firstLineChars="0"/>
      <w:outlineLvl w:val="0"/>
    </w:pPr>
    <w:rPr>
      <w:rFonts w:ascii="Microsoft YaHei" w:eastAsia="Heiti SC Light" w:hAnsi="Microsoft YaHei"/>
      <w:color w:val="000000" w:themeColor="text1"/>
      <w:lang w:eastAsia="zh-CN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/>
      <w:outlineLvl w:val="2"/>
    </w:pPr>
    <w:rPr>
      <w:rFonts w:ascii="Microsoft YaHei Light" w:hAnsi="Microsoft YaHei Light"/>
      <w:color w:val="404040"/>
      <w:u w:val="single"/>
      <w:lang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4657D4"/>
    <w:rPr>
      <w:rFonts w:ascii="Microsoft YaHei" w:eastAsia="Heiti SC Light" w:hAnsi="Microsoft YaHei" w:cs="Hiragino Sans GB W3"/>
      <w:b/>
      <w:caps/>
      <w:color w:val="000000" w:themeColor="text1"/>
      <w:sz w:val="28"/>
      <w:szCs w:val="26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after="720" w:line="240" w:lineRule="auto"/>
      <w:ind w:firstLineChars="200" w:firstLine="200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F30E62"/>
    <w:pPr>
      <w:numPr>
        <w:numId w:val="2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color w:val="404040"/>
      <w:lang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1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A70007-DB88-C34F-A7A7-9718E517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4</TotalTime>
  <Pages>3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3</cp:revision>
  <dcterms:created xsi:type="dcterms:W3CDTF">2017-05-16T08:05:00Z</dcterms:created>
  <dcterms:modified xsi:type="dcterms:W3CDTF">2017-05-16T08:19:00Z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